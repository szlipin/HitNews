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06"/>
        <w:gridCol w:w="277"/>
        <w:gridCol w:w="8090"/>
      </w:tblGrid>
      <w:tr w:rsidR="008C4945" w:rsidRPr="00FF6519" w14:paraId="0AF845DF" w14:textId="77777777" w:rsidTr="00202985">
        <w:trPr>
          <w:trHeight w:hRule="exact" w:val="1131"/>
        </w:trPr>
        <w:tc>
          <w:tcPr>
            <w:tcW w:w="2088" w:type="dxa"/>
            <w:vAlign w:val="bottom"/>
          </w:tcPr>
          <w:p w14:paraId="3FEF5C61" w14:textId="0891DAD0" w:rsidR="008C4945" w:rsidRPr="00FF6519" w:rsidRDefault="00656991">
            <w:pPr>
              <w:pStyle w:val="Data"/>
            </w:pPr>
            <w:r w:rsidRPr="00656991">
              <w:t>Sprint 02</w:t>
            </w:r>
          </w:p>
        </w:tc>
        <w:tc>
          <w:tcPr>
            <w:tcW w:w="288" w:type="dxa"/>
            <w:vAlign w:val="bottom"/>
          </w:tcPr>
          <w:p w14:paraId="5CB7C3E9" w14:textId="77777777" w:rsidR="008C4945" w:rsidRPr="00FF6519" w:rsidRDefault="008C4945"/>
        </w:tc>
        <w:tc>
          <w:tcPr>
            <w:tcW w:w="8424" w:type="dxa"/>
            <w:vAlign w:val="bottom"/>
          </w:tcPr>
          <w:p w14:paraId="10E3B736" w14:textId="65971395" w:rsidR="008C4945" w:rsidRPr="00FF6519" w:rsidRDefault="00000000">
            <w:pPr>
              <w:pStyle w:val="Ttulo"/>
            </w:pPr>
            <w:sdt>
              <w:sdtPr>
                <w:rPr>
                  <w:rFonts w:eastAsia="Courier New"/>
                  <w:noProof/>
                  <w:snapToGrid w:val="0"/>
                  <w:szCs w:val="24"/>
                </w:rPr>
                <w:alias w:val="Título"/>
                <w:tag w:val=""/>
                <w:id w:val="21604194"/>
                <w:placeholder>
                  <w:docPart w:val="31AF53D9E1B84B9D92871062E17DB704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9C29CB" w:rsidRPr="009C29CB">
                  <w:rPr>
                    <w:rFonts w:eastAsia="Courier New"/>
                    <w:noProof/>
                    <w:snapToGrid w:val="0"/>
                    <w:szCs w:val="24"/>
                  </w:rPr>
                  <w:t>Cronograma do Projeto</w:t>
                </w:r>
              </w:sdtContent>
            </w:sdt>
          </w:p>
        </w:tc>
      </w:tr>
      <w:tr w:rsidR="008C4945" w:rsidRPr="00FF6519" w14:paraId="745C69EC" w14:textId="77777777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14:paraId="719D38C7" w14:textId="77777777" w:rsidR="008C4945" w:rsidRPr="00FF6519" w:rsidRDefault="008C4945">
            <w:pPr>
              <w:rPr>
                <w:sz w:val="10"/>
              </w:rPr>
            </w:pPr>
          </w:p>
        </w:tc>
        <w:tc>
          <w:tcPr>
            <w:tcW w:w="288" w:type="dxa"/>
          </w:tcPr>
          <w:p w14:paraId="3798100C" w14:textId="77777777" w:rsidR="008C4945" w:rsidRPr="00FF6519" w:rsidRDefault="008C4945">
            <w:pPr>
              <w:rPr>
                <w:sz w:val="10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14:paraId="5FAC699C" w14:textId="77777777" w:rsidR="008C4945" w:rsidRPr="00FF6519" w:rsidRDefault="008C4945">
            <w:pPr>
              <w:rPr>
                <w:sz w:val="10"/>
              </w:rPr>
            </w:pPr>
          </w:p>
        </w:tc>
      </w:tr>
    </w:tbl>
    <w:p w14:paraId="1858844A" w14:textId="7F139508" w:rsidR="008C4945" w:rsidRPr="00FF6519" w:rsidRDefault="00B2051E">
      <w:pPr>
        <w:pStyle w:val="Ttulo1"/>
      </w:pPr>
      <w:r w:rsidRPr="00FF6519">
        <w:t xml:space="preserve"> </w:t>
      </w:r>
    </w:p>
    <w:tbl>
      <w:tblPr>
        <w:tblStyle w:val="Tabelacomgrade"/>
        <w:tblW w:w="6413" w:type="pct"/>
        <w:tblInd w:w="-2278" w:type="dxa"/>
        <w:tblLook w:val="04E0" w:firstRow="1" w:lastRow="1" w:firstColumn="1" w:lastColumn="0" w:noHBand="0" w:noVBand="1"/>
        <w:tblDescription w:val="Project snapshot"/>
      </w:tblPr>
      <w:tblGrid>
        <w:gridCol w:w="2572"/>
        <w:gridCol w:w="1999"/>
        <w:gridCol w:w="2678"/>
        <w:gridCol w:w="3116"/>
      </w:tblGrid>
      <w:tr w:rsidR="00701E05" w:rsidRPr="00FF6519" w14:paraId="1BAD016A" w14:textId="77777777" w:rsidTr="0004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tblHeader/>
        </w:trPr>
        <w:tc>
          <w:tcPr>
            <w:tcW w:w="1240" w:type="pct"/>
            <w:vAlign w:val="bottom"/>
          </w:tcPr>
          <w:p w14:paraId="16D7C09C" w14:textId="77777777" w:rsidR="00701E05" w:rsidRPr="00FF6519" w:rsidRDefault="00701E05" w:rsidP="00B35B01">
            <w:pPr>
              <w:rPr>
                <w:rFonts w:eastAsia="Courier New"/>
                <w:szCs w:val="24"/>
              </w:rPr>
            </w:pPr>
            <w:r>
              <w:rPr>
                <w:rFonts w:eastAsia="Courier New"/>
                <w:szCs w:val="24"/>
              </w:rPr>
              <w:t>Sprint</w:t>
            </w:r>
          </w:p>
        </w:tc>
        <w:tc>
          <w:tcPr>
            <w:tcW w:w="964" w:type="pct"/>
            <w:vAlign w:val="bottom"/>
          </w:tcPr>
          <w:p w14:paraId="4BA757D4" w14:textId="77777777" w:rsidR="00701E05" w:rsidRPr="00FF6519" w:rsidRDefault="00701E05" w:rsidP="00B35B01">
            <w:pPr>
              <w:rPr>
                <w:rFonts w:eastAsia="Courier New"/>
                <w:szCs w:val="24"/>
              </w:rPr>
            </w:pPr>
            <w:r w:rsidRPr="00FF6519">
              <w:rPr>
                <w:rFonts w:eastAsia="Courier New"/>
                <w:noProof/>
                <w:szCs w:val="24"/>
              </w:rPr>
              <w:t>Problemas</w:t>
            </w:r>
          </w:p>
        </w:tc>
        <w:tc>
          <w:tcPr>
            <w:tcW w:w="1292" w:type="pct"/>
            <w:vAlign w:val="bottom"/>
          </w:tcPr>
          <w:p w14:paraId="6DE1398D" w14:textId="77777777" w:rsidR="00701E05" w:rsidRPr="00FF6519" w:rsidRDefault="00701E05" w:rsidP="00B35B01">
            <w:pPr>
              <w:rPr>
                <w:rFonts w:eastAsia="Courier New"/>
                <w:szCs w:val="24"/>
              </w:rPr>
            </w:pPr>
            <w:r w:rsidRPr="00FF6519">
              <w:rPr>
                <w:rFonts w:eastAsia="Courier New"/>
                <w:noProof/>
                <w:szCs w:val="24"/>
              </w:rPr>
              <w:t>Data de Entrega</w:t>
            </w:r>
          </w:p>
        </w:tc>
        <w:tc>
          <w:tcPr>
            <w:tcW w:w="1503" w:type="pct"/>
            <w:vAlign w:val="bottom"/>
          </w:tcPr>
          <w:p w14:paraId="7469D8BF" w14:textId="77777777" w:rsidR="00701E05" w:rsidRPr="00FF6519" w:rsidRDefault="00701E05" w:rsidP="00B35B01">
            <w:pPr>
              <w:rPr>
                <w:rFonts w:eastAsia="Courier New"/>
                <w:szCs w:val="24"/>
              </w:rPr>
            </w:pPr>
            <w:r>
              <w:rPr>
                <w:rFonts w:eastAsia="Courier New"/>
                <w:noProof/>
                <w:szCs w:val="24"/>
              </w:rPr>
              <w:t>Membro</w:t>
            </w:r>
          </w:p>
        </w:tc>
      </w:tr>
      <w:tr w:rsidR="00701E05" w:rsidRPr="00FF6519" w14:paraId="10C01B2F" w14:textId="77777777" w:rsidTr="00047DF1">
        <w:trPr>
          <w:trHeight w:val="350"/>
        </w:trPr>
        <w:tc>
          <w:tcPr>
            <w:tcW w:w="1240" w:type="pct"/>
          </w:tcPr>
          <w:p w14:paraId="571BF3E2" w14:textId="35A38AF8" w:rsidR="00701E05" w:rsidRPr="00676720" w:rsidRDefault="00701E05">
            <w:pPr>
              <w:rPr>
                <w:u w:val="single"/>
              </w:rPr>
            </w:pPr>
            <w:r>
              <w:t xml:space="preserve">Revisão </w:t>
            </w:r>
            <w:r w:rsidR="00047DF1">
              <w:t xml:space="preserve">e estruturação </w:t>
            </w:r>
            <w:r>
              <w:t>para o HTML Semântico</w:t>
            </w:r>
          </w:p>
        </w:tc>
        <w:tc>
          <w:tcPr>
            <w:tcW w:w="964" w:type="pct"/>
          </w:tcPr>
          <w:p w14:paraId="3E7B576C" w14:textId="54A8FB3F" w:rsidR="00701E05" w:rsidRPr="00FF6519" w:rsidRDefault="00701E05">
            <w:r>
              <w:t>Nenhum</w:t>
            </w:r>
          </w:p>
        </w:tc>
        <w:tc>
          <w:tcPr>
            <w:tcW w:w="1292" w:type="pct"/>
          </w:tcPr>
          <w:p w14:paraId="1CD59CF5" w14:textId="6FD77489" w:rsidR="00701E05" w:rsidRPr="00FF6519" w:rsidRDefault="00701E05">
            <w:r>
              <w:t>1</w:t>
            </w:r>
            <w:r w:rsidR="000925BF">
              <w:t>9</w:t>
            </w:r>
            <w:r>
              <w:t>/09/2022 - 30/09/2022</w:t>
            </w:r>
          </w:p>
        </w:tc>
        <w:tc>
          <w:tcPr>
            <w:tcW w:w="1503" w:type="pct"/>
          </w:tcPr>
          <w:p w14:paraId="49F32ADC" w14:textId="23D03F01" w:rsidR="00701E05" w:rsidRPr="00FF6519" w:rsidRDefault="00701E05">
            <w:r>
              <w:t>Carlos Alexandre</w:t>
            </w:r>
          </w:p>
        </w:tc>
      </w:tr>
      <w:tr w:rsidR="00701E05" w:rsidRPr="00FF6519" w14:paraId="0E41FF58" w14:textId="77777777" w:rsidTr="00047DF1">
        <w:trPr>
          <w:trHeight w:val="364"/>
        </w:trPr>
        <w:tc>
          <w:tcPr>
            <w:tcW w:w="1240" w:type="pct"/>
          </w:tcPr>
          <w:p w14:paraId="34DF84B6" w14:textId="75D0E1E4" w:rsidR="00701E05" w:rsidRPr="00FF6519" w:rsidRDefault="00701E05" w:rsidP="00B7665E">
            <w:r>
              <w:t>Busca e estruturação dos conteúdos na página Home</w:t>
            </w:r>
          </w:p>
        </w:tc>
        <w:tc>
          <w:tcPr>
            <w:tcW w:w="964" w:type="pct"/>
          </w:tcPr>
          <w:p w14:paraId="6D99FA7B" w14:textId="11518187" w:rsidR="00701E05" w:rsidRPr="00FF6519" w:rsidRDefault="00701E05">
            <w:r>
              <w:t>Nenhum</w:t>
            </w:r>
          </w:p>
        </w:tc>
        <w:tc>
          <w:tcPr>
            <w:tcW w:w="1292" w:type="pct"/>
          </w:tcPr>
          <w:p w14:paraId="472B2F81" w14:textId="5BB4B95F" w:rsidR="00701E05" w:rsidRPr="00FF6519" w:rsidRDefault="00701E05">
            <w:r>
              <w:t>1</w:t>
            </w:r>
            <w:r w:rsidR="000925BF">
              <w:t>9</w:t>
            </w:r>
            <w:r>
              <w:t>/09/2022 - 30/09/2022</w:t>
            </w:r>
          </w:p>
        </w:tc>
        <w:tc>
          <w:tcPr>
            <w:tcW w:w="1503" w:type="pct"/>
          </w:tcPr>
          <w:p w14:paraId="5ECA3437" w14:textId="38836747" w:rsidR="00701E05" w:rsidRPr="00FF6519" w:rsidRDefault="00701E05">
            <w:r>
              <w:t>Caique Somer</w:t>
            </w:r>
          </w:p>
        </w:tc>
      </w:tr>
      <w:tr w:rsidR="00701E05" w:rsidRPr="00FF6519" w14:paraId="600EF0E7" w14:textId="77777777" w:rsidTr="00047DF1">
        <w:trPr>
          <w:trHeight w:val="364"/>
        </w:trPr>
        <w:tc>
          <w:tcPr>
            <w:tcW w:w="1240" w:type="pct"/>
          </w:tcPr>
          <w:p w14:paraId="14ED92E3" w14:textId="268D000F" w:rsidR="00701E05" w:rsidRPr="00FF6519" w:rsidRDefault="00701E05" w:rsidP="00B7665E">
            <w:r>
              <w:t>Estruturação Básica do CSS</w:t>
            </w:r>
          </w:p>
        </w:tc>
        <w:tc>
          <w:tcPr>
            <w:tcW w:w="964" w:type="pct"/>
          </w:tcPr>
          <w:p w14:paraId="2B4BF03C" w14:textId="5E055AB8" w:rsidR="00701E05" w:rsidRPr="00FF6519" w:rsidRDefault="00701E05">
            <w:r>
              <w:t>Nenhum</w:t>
            </w:r>
          </w:p>
        </w:tc>
        <w:tc>
          <w:tcPr>
            <w:tcW w:w="1292" w:type="pct"/>
          </w:tcPr>
          <w:p w14:paraId="1B4BED90" w14:textId="3CD0DB4B" w:rsidR="00701E05" w:rsidRPr="00FF6519" w:rsidRDefault="00701E05">
            <w:r>
              <w:t>1</w:t>
            </w:r>
            <w:r w:rsidR="000925BF">
              <w:t>9</w:t>
            </w:r>
            <w:r>
              <w:t>/09/2022 - 30/09/2022</w:t>
            </w:r>
          </w:p>
        </w:tc>
        <w:tc>
          <w:tcPr>
            <w:tcW w:w="1503" w:type="pct"/>
          </w:tcPr>
          <w:p w14:paraId="4AE576E4" w14:textId="5C20CD0B" w:rsidR="00701E05" w:rsidRPr="00FF6519" w:rsidRDefault="00701E05">
            <w:r>
              <w:t>César Savoldi</w:t>
            </w:r>
          </w:p>
        </w:tc>
      </w:tr>
      <w:tr w:rsidR="00701E05" w:rsidRPr="00FF6519" w14:paraId="05AFB84C" w14:textId="77777777" w:rsidTr="00047DF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tcW w:w="1240" w:type="pct"/>
          </w:tcPr>
          <w:p w14:paraId="383CB339" w14:textId="7E90AF83" w:rsidR="00701E05" w:rsidRPr="00FF6519" w:rsidRDefault="00701E05">
            <w:r>
              <w:t>Estruturação Básica do HTML</w:t>
            </w:r>
          </w:p>
        </w:tc>
        <w:tc>
          <w:tcPr>
            <w:tcW w:w="964" w:type="pct"/>
          </w:tcPr>
          <w:p w14:paraId="2121C778" w14:textId="671353C2" w:rsidR="00701E05" w:rsidRPr="00FF6519" w:rsidRDefault="00701E05">
            <w:r>
              <w:t>Nenhum</w:t>
            </w:r>
          </w:p>
        </w:tc>
        <w:tc>
          <w:tcPr>
            <w:tcW w:w="1292" w:type="pct"/>
          </w:tcPr>
          <w:p w14:paraId="27EE016A" w14:textId="00F83C8B" w:rsidR="00701E05" w:rsidRPr="00FF6519" w:rsidRDefault="00701E05">
            <w:r>
              <w:t>1</w:t>
            </w:r>
            <w:r w:rsidR="000925BF">
              <w:t>9</w:t>
            </w:r>
            <w:r>
              <w:t>/09/2022 - 30/09/2022</w:t>
            </w:r>
          </w:p>
        </w:tc>
        <w:tc>
          <w:tcPr>
            <w:tcW w:w="1503" w:type="pct"/>
          </w:tcPr>
          <w:p w14:paraId="70B90989" w14:textId="655BA602" w:rsidR="00701E05" w:rsidRPr="00FF6519" w:rsidRDefault="00701E05">
            <w:r>
              <w:t>Felipe Silva</w:t>
            </w:r>
          </w:p>
        </w:tc>
      </w:tr>
    </w:tbl>
    <w:p w14:paraId="781F2551" w14:textId="77777777" w:rsidR="00202985" w:rsidRPr="00FF6519" w:rsidRDefault="00202985"/>
    <w:sectPr w:rsidR="00202985" w:rsidRPr="00FF6519" w:rsidSect="008C3FB6">
      <w:headerReference w:type="default" r:id="rId11"/>
      <w:footerReference w:type="default" r:id="rId12"/>
      <w:footerReference w:type="first" r:id="rId13"/>
      <w:pgSz w:w="11907" w:h="16839" w:code="9"/>
      <w:pgMar w:top="1080" w:right="720" w:bottom="288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037F3" w14:textId="77777777" w:rsidR="00295231" w:rsidRDefault="00295231">
      <w:pPr>
        <w:spacing w:after="0" w:line="240" w:lineRule="auto"/>
      </w:pPr>
      <w:r>
        <w:separator/>
      </w:r>
    </w:p>
    <w:p w14:paraId="369F3274" w14:textId="77777777" w:rsidR="00295231" w:rsidRDefault="00295231"/>
  </w:endnote>
  <w:endnote w:type="continuationSeparator" w:id="0">
    <w:p w14:paraId="2B5C59E8" w14:textId="77777777" w:rsidR="00295231" w:rsidRDefault="00295231">
      <w:pPr>
        <w:spacing w:after="0" w:line="240" w:lineRule="auto"/>
      </w:pPr>
      <w:r>
        <w:continuationSeparator/>
      </w:r>
    </w:p>
    <w:p w14:paraId="10F1F4EC" w14:textId="77777777" w:rsidR="00295231" w:rsidRDefault="002952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373"/>
    </w:tblGrid>
    <w:tr w:rsidR="008C4945" w14:paraId="3C847ABE" w14:textId="77777777">
      <w:trPr>
        <w:trHeight w:hRule="exact" w:val="86"/>
      </w:trPr>
      <w:tc>
        <w:tcPr>
          <w:tcW w:w="10800" w:type="dxa"/>
          <w:shd w:val="clear" w:color="auto" w:fill="000000" w:themeFill="text1"/>
        </w:tcPr>
        <w:p w14:paraId="121EA3F4" w14:textId="77777777" w:rsidR="008C4945" w:rsidRDefault="008C4945">
          <w:pPr>
            <w:pStyle w:val="Rodap"/>
            <w:rPr>
              <w:sz w:val="10"/>
              <w:szCs w:val="10"/>
            </w:rPr>
          </w:pPr>
        </w:p>
      </w:tc>
    </w:tr>
  </w:tbl>
  <w:p w14:paraId="4165A038" w14:textId="77777777" w:rsidR="008C4945" w:rsidRDefault="008C49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71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277"/>
    </w:tblGrid>
    <w:tr w:rsidR="00202985" w14:paraId="77A1AF6B" w14:textId="77777777" w:rsidTr="00202985">
      <w:tc>
        <w:tcPr>
          <w:tcW w:w="277" w:type="dxa"/>
        </w:tcPr>
        <w:p w14:paraId="562F822C" w14:textId="77777777" w:rsidR="00202985" w:rsidRPr="00252A5C" w:rsidRDefault="00202985">
          <w:pPr>
            <w:pStyle w:val="Rodap"/>
            <w:rPr>
              <w:lang w:val="pt-BR"/>
            </w:rPr>
          </w:pPr>
        </w:p>
      </w:tc>
    </w:tr>
    <w:tr w:rsidR="00202985" w14:paraId="1E401772" w14:textId="77777777" w:rsidTr="00202985">
      <w:trPr>
        <w:trHeight w:hRule="exact" w:val="86"/>
      </w:trPr>
      <w:tc>
        <w:tcPr>
          <w:tcW w:w="277" w:type="dxa"/>
        </w:tcPr>
        <w:p w14:paraId="10D3891F" w14:textId="77777777" w:rsidR="00202985" w:rsidRDefault="00202985">
          <w:pPr>
            <w:pStyle w:val="Rodap"/>
            <w:rPr>
              <w:sz w:val="10"/>
              <w:szCs w:val="10"/>
            </w:rPr>
          </w:pPr>
        </w:p>
      </w:tc>
    </w:tr>
  </w:tbl>
  <w:p w14:paraId="1BD03833" w14:textId="77777777" w:rsidR="008C4945" w:rsidRDefault="008C49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2B41D" w14:textId="77777777" w:rsidR="00295231" w:rsidRDefault="00295231">
      <w:pPr>
        <w:spacing w:after="0" w:line="240" w:lineRule="auto"/>
      </w:pPr>
      <w:r>
        <w:separator/>
      </w:r>
    </w:p>
    <w:p w14:paraId="23A4AB0E" w14:textId="77777777" w:rsidR="00295231" w:rsidRDefault="00295231"/>
  </w:footnote>
  <w:footnote w:type="continuationSeparator" w:id="0">
    <w:p w14:paraId="4A9DA812" w14:textId="77777777" w:rsidR="00295231" w:rsidRDefault="00295231">
      <w:pPr>
        <w:spacing w:after="0" w:line="240" w:lineRule="auto"/>
      </w:pPr>
      <w:r>
        <w:continuationSeparator/>
      </w:r>
    </w:p>
    <w:p w14:paraId="1D45A384" w14:textId="77777777" w:rsidR="00295231" w:rsidRDefault="002952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06"/>
      <w:gridCol w:w="277"/>
      <w:gridCol w:w="5324"/>
      <w:gridCol w:w="2766"/>
    </w:tblGrid>
    <w:tr w:rsidR="008C4945" w14:paraId="6E3593A3" w14:textId="77777777">
      <w:trPr>
        <w:trHeight w:hRule="exact" w:val="720"/>
      </w:trPr>
      <w:sdt>
        <w:sdtPr>
          <w:alias w:val="Date"/>
          <w:tag w:val=""/>
          <w:id w:val="2064987651"/>
          <w:placeholder>
            <w:docPart w:val="31AF53D9E1B84B9D92871062E17DB704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 w:fullDate="2022-09-15T00:00:00Z">
            <w:dateFormat w:val="MM.d.yyyy"/>
            <w:lid w:val="en-US"/>
            <w:storeMappedDataAs w:val="dateTime"/>
            <w:calendar w:val="gregorian"/>
          </w:date>
        </w:sdtPr>
        <w:sdtContent>
          <w:tc>
            <w:tcPr>
              <w:tcW w:w="2088" w:type="dxa"/>
              <w:vAlign w:val="bottom"/>
            </w:tcPr>
            <w:p w14:paraId="231689C5" w14:textId="157D1671" w:rsidR="008C4945" w:rsidRDefault="003730F4">
              <w:pPr>
                <w:pStyle w:val="Data"/>
              </w:pPr>
              <w:r>
                <w:t>Project Status Report</w:t>
              </w:r>
            </w:p>
          </w:tc>
        </w:sdtContent>
      </w:sdt>
      <w:tc>
        <w:tcPr>
          <w:tcW w:w="288" w:type="dxa"/>
          <w:vAlign w:val="bottom"/>
        </w:tcPr>
        <w:p w14:paraId="32B01F3D" w14:textId="77777777" w:rsidR="008C4945" w:rsidRDefault="008C4945"/>
      </w:tc>
      <w:tc>
        <w:tcPr>
          <w:tcW w:w="5544" w:type="dxa"/>
          <w:vAlign w:val="bottom"/>
        </w:tcPr>
        <w:p w14:paraId="29AB2461" w14:textId="7D73D72F" w:rsidR="008C4945" w:rsidRPr="00B2051E" w:rsidRDefault="00000000">
          <w:pPr>
            <w:pStyle w:val="Ttulo"/>
            <w:rPr>
              <w:lang w:val="pt-BR"/>
            </w:rPr>
          </w:pPr>
          <w:sdt>
            <w:sdtPr>
              <w:alias w:val="Title"/>
              <w:tag w:val=""/>
              <w:id w:val="534769955"/>
              <w:placeholder>
                <w:docPart w:val="427F7004BC904417949660AB21C0006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9C29CB">
                <w:t>Cronograma do Projeto</w:t>
              </w:r>
            </w:sdtContent>
          </w:sdt>
        </w:p>
      </w:tc>
      <w:tc>
        <w:tcPr>
          <w:tcW w:w="2880" w:type="dxa"/>
          <w:vAlign w:val="bottom"/>
        </w:tcPr>
        <w:p w14:paraId="259F6014" w14:textId="77777777" w:rsidR="008C4945" w:rsidRDefault="0006398D">
          <w:pPr>
            <w:pStyle w:val="Pgina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>
            <w:t>02</w:t>
          </w:r>
          <w:r>
            <w:fldChar w:fldCharType="end"/>
          </w:r>
        </w:p>
      </w:tc>
    </w:tr>
    <w:tr w:rsidR="008C4945" w14:paraId="23401A30" w14:textId="77777777">
      <w:trPr>
        <w:trHeight w:hRule="exact" w:val="86"/>
      </w:trPr>
      <w:tc>
        <w:tcPr>
          <w:tcW w:w="2088" w:type="dxa"/>
          <w:shd w:val="clear" w:color="auto" w:fill="000000" w:themeFill="text1"/>
        </w:tcPr>
        <w:p w14:paraId="186DD325" w14:textId="77777777" w:rsidR="008C4945" w:rsidRDefault="008C4945">
          <w:pPr>
            <w:rPr>
              <w:sz w:val="10"/>
            </w:rPr>
          </w:pPr>
        </w:p>
      </w:tc>
      <w:tc>
        <w:tcPr>
          <w:tcW w:w="288" w:type="dxa"/>
        </w:tcPr>
        <w:p w14:paraId="484A00E4" w14:textId="77777777" w:rsidR="008C4945" w:rsidRDefault="008C4945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14:paraId="5A110B7C" w14:textId="77777777" w:rsidR="008C4945" w:rsidRDefault="008C4945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14:paraId="5AF27A06" w14:textId="77777777" w:rsidR="008C4945" w:rsidRDefault="008C4945">
          <w:pPr>
            <w:rPr>
              <w:sz w:val="10"/>
            </w:rPr>
          </w:pPr>
        </w:p>
      </w:tc>
    </w:tr>
  </w:tbl>
  <w:p w14:paraId="6D396D64" w14:textId="77777777" w:rsidR="008C4945" w:rsidRDefault="008C494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85"/>
    <w:rsid w:val="00034E09"/>
    <w:rsid w:val="00047DF1"/>
    <w:rsid w:val="000511CB"/>
    <w:rsid w:val="0006398D"/>
    <w:rsid w:val="000925BF"/>
    <w:rsid w:val="00105093"/>
    <w:rsid w:val="00125CD0"/>
    <w:rsid w:val="001370CC"/>
    <w:rsid w:val="001B5C43"/>
    <w:rsid w:val="00202985"/>
    <w:rsid w:val="00252A5C"/>
    <w:rsid w:val="00256264"/>
    <w:rsid w:val="00295231"/>
    <w:rsid w:val="00354356"/>
    <w:rsid w:val="003730F4"/>
    <w:rsid w:val="003E261B"/>
    <w:rsid w:val="003E39AB"/>
    <w:rsid w:val="0040494C"/>
    <w:rsid w:val="005343BF"/>
    <w:rsid w:val="00575313"/>
    <w:rsid w:val="00586ADB"/>
    <w:rsid w:val="00594A65"/>
    <w:rsid w:val="005D1771"/>
    <w:rsid w:val="005D2C87"/>
    <w:rsid w:val="005E5D80"/>
    <w:rsid w:val="00656991"/>
    <w:rsid w:val="00676720"/>
    <w:rsid w:val="006808FC"/>
    <w:rsid w:val="006D7A07"/>
    <w:rsid w:val="006F4B01"/>
    <w:rsid w:val="006F5F90"/>
    <w:rsid w:val="00701E05"/>
    <w:rsid w:val="00747FBC"/>
    <w:rsid w:val="007B79F5"/>
    <w:rsid w:val="00875BF0"/>
    <w:rsid w:val="00887E14"/>
    <w:rsid w:val="008C3FB6"/>
    <w:rsid w:val="008C4945"/>
    <w:rsid w:val="009C29CB"/>
    <w:rsid w:val="00A600F1"/>
    <w:rsid w:val="00B2051E"/>
    <w:rsid w:val="00B35B01"/>
    <w:rsid w:val="00B7665E"/>
    <w:rsid w:val="00BB4AEF"/>
    <w:rsid w:val="00BF4992"/>
    <w:rsid w:val="00C150A4"/>
    <w:rsid w:val="00C67490"/>
    <w:rsid w:val="00D51FB6"/>
    <w:rsid w:val="00D71845"/>
    <w:rsid w:val="00DB2BE7"/>
    <w:rsid w:val="00EC7485"/>
    <w:rsid w:val="00ED3400"/>
    <w:rsid w:val="00EF350C"/>
    <w:rsid w:val="00F5619A"/>
    <w:rsid w:val="00FC6622"/>
    <w:rsid w:val="00FF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654D6"/>
  <w15:docId w15:val="{E18BCCB5-6EC5-4337-9331-3C2F0417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ata">
    <w:name w:val="Date"/>
    <w:basedOn w:val="Normal"/>
    <w:next w:val="Normal"/>
    <w:link w:val="DataCha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aChar">
    <w:name w:val="Data Char"/>
    <w:basedOn w:val="Fontepargpadro"/>
    <w:link w:val="Data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RodapChar">
    <w:name w:val="Rodapé Char"/>
    <w:basedOn w:val="Fontepargpadro"/>
    <w:link w:val="Rodap"/>
    <w:uiPriority w:val="99"/>
    <w:rPr>
      <w:color w:val="EF4623" w:themeColor="accent1"/>
      <w:lang w:val="en-US"/>
    </w:rPr>
  </w:style>
  <w:style w:type="paragraph" w:customStyle="1" w:styleId="CabealhodoFormulrio">
    <w:name w:val="Cabeçalho do Formulário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Cabealho">
    <w:name w:val="header"/>
    <w:basedOn w:val="Normal"/>
    <w:link w:val="CabealhoChar"/>
    <w:uiPriority w:val="99"/>
    <w:qFormat/>
    <w:pPr>
      <w:spacing w:after="38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Pr>
      <w:color w:val="404040" w:themeColor="text1" w:themeTint="BF"/>
      <w:sz w:val="20"/>
      <w:szCs w:val="20"/>
      <w:lang w:val="en-US"/>
    </w:rPr>
  </w:style>
  <w:style w:type="table" w:styleId="Tabelacomgrade">
    <w:name w:val="Table Grid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Nmerodepgina">
    <w:name w:val="page number"/>
    <w:basedOn w:val="Fontepargpadro"/>
    <w:uiPriority w:val="99"/>
    <w:unhideWhenUsed/>
    <w:rPr>
      <w:b w:val="0"/>
      <w:color w:val="000000" w:themeColor="text1"/>
      <w:sz w:val="44"/>
    </w:rPr>
  </w:style>
  <w:style w:type="paragraph" w:styleId="Ttulo">
    <w:name w:val="Title"/>
    <w:basedOn w:val="Normal"/>
    <w:next w:val="Normal"/>
    <w:link w:val="TtuloCha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tuloChar">
    <w:name w:val="Título Char"/>
    <w:basedOn w:val="Fontepargpadro"/>
    <w:link w:val="Ttulo"/>
    <w:uiPriority w:val="2"/>
    <w:rPr>
      <w:b/>
      <w:color w:val="EF4623" w:themeColor="accent1"/>
      <w:sz w:val="44"/>
      <w:szCs w:val="42"/>
      <w:lang w:val="en-US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customStyle="1" w:styleId="TextodoFormulrio">
    <w:name w:val="Texto do Formulário"/>
    <w:basedOn w:val="Normal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paragraph" w:customStyle="1" w:styleId="TextodaTabela">
    <w:name w:val="Texto da Tabela"/>
    <w:basedOn w:val="Normal"/>
    <w:qFormat/>
    <w:pPr>
      <w:spacing w:before="120" w:after="120"/>
      <w:ind w:left="115" w:righ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5-Professor\AppData\Roaming\Microsoft\Templates\Estado%20do%20projeto%20(vermelh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1AF53D9E1B84B9D92871062E17DB7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E13DAF-FDF6-412F-8C32-6E2A97F954B0}"/>
      </w:docPartPr>
      <w:docPartBody>
        <w:p w:rsidR="0094351D" w:rsidRDefault="0095548A">
          <w:pPr>
            <w:pStyle w:val="31AF53D9E1B84B9D92871062E17DB704"/>
          </w:pPr>
          <w:r>
            <w:t>Project Status Report</w:t>
          </w:r>
        </w:p>
      </w:docPartBody>
    </w:docPart>
    <w:docPart>
      <w:docPartPr>
        <w:name w:val="427F7004BC904417949660AB21C000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C56B7F-1763-4F92-9735-139CDE8A45E0}"/>
      </w:docPartPr>
      <w:docPartBody>
        <w:p w:rsidR="0094351D" w:rsidRDefault="0095548A">
          <w:pPr>
            <w:pStyle w:val="427F7004BC904417949660AB21C00068"/>
          </w:pPr>
          <w:r>
            <w:t>[Nome]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8A"/>
    <w:rsid w:val="001641E8"/>
    <w:rsid w:val="002F7E51"/>
    <w:rsid w:val="004D1A05"/>
    <w:rsid w:val="007215FD"/>
    <w:rsid w:val="0094351D"/>
    <w:rsid w:val="0095548A"/>
    <w:rsid w:val="00A0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1AF53D9E1B84B9D92871062E17DB704">
    <w:name w:val="31AF53D9E1B84B9D92871062E17DB704"/>
  </w:style>
  <w:style w:type="paragraph" w:customStyle="1" w:styleId="427F7004BC904417949660AB21C00068">
    <w:name w:val="427F7004BC904417949660AB21C000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45c0f7-bc92-4a1b-85cd-65f9de71d631">
      <Terms xmlns="http://schemas.microsoft.com/office/infopath/2007/PartnerControls"/>
    </lcf76f155ced4ddcb4097134ff3c332f>
    <TaxCatchAll xmlns="e4158854-e269-4fd9-ba2b-e46daaef74c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39D32BAE7412419F6D6E029EB11EE1" ma:contentTypeVersion="10" ma:contentTypeDescription="Crie um novo documento." ma:contentTypeScope="" ma:versionID="4992336bb3f0c3f344c58f0eff436b8c">
  <xsd:schema xmlns:xsd="http://www.w3.org/2001/XMLSchema" xmlns:xs="http://www.w3.org/2001/XMLSchema" xmlns:p="http://schemas.microsoft.com/office/2006/metadata/properties" xmlns:ns2="2145c0f7-bc92-4a1b-85cd-65f9de71d631" xmlns:ns3="e4158854-e269-4fd9-ba2b-e46daaef74ca" targetNamespace="http://schemas.microsoft.com/office/2006/metadata/properties" ma:root="true" ma:fieldsID="4c56ffae09bcdea967f00c46b1a163d1" ns2:_="" ns3:_="">
    <xsd:import namespace="2145c0f7-bc92-4a1b-85cd-65f9de71d631"/>
    <xsd:import namespace="e4158854-e269-4fd9-ba2b-e46daaef74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5c0f7-bc92-4a1b-85cd-65f9de71d6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58854-e269-4fd9-ba2b-e46daaef74c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fc153b6-69eb-48f3-b6a9-6b3837fd9877}" ma:internalName="TaxCatchAll" ma:showField="CatchAllData" ma:web="e4158854-e269-4fd9-ba2b-e46daaef74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0AFDB1-81F5-498F-8A37-C8223347A9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796606-9605-49BE-951B-705826A87598}">
  <ds:schemaRefs>
    <ds:schemaRef ds:uri="http://schemas.microsoft.com/office/2006/metadata/properties"/>
    <ds:schemaRef ds:uri="http://schemas.microsoft.com/office/infopath/2007/PartnerControls"/>
    <ds:schemaRef ds:uri="2145c0f7-bc92-4a1b-85cd-65f9de71d631"/>
    <ds:schemaRef ds:uri="e4158854-e269-4fd9-ba2b-e46daaef74ca"/>
  </ds:schemaRefs>
</ds:datastoreItem>
</file>

<file path=customXml/itemProps4.xml><?xml version="1.0" encoding="utf-8"?>
<ds:datastoreItem xmlns:ds="http://schemas.openxmlformats.org/officeDocument/2006/customXml" ds:itemID="{EB2E04AF-B7E1-4DF5-8F9D-1AB7E0EFF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45c0f7-bc92-4a1b-85cd-65f9de71d631"/>
    <ds:schemaRef ds:uri="e4158854-e269-4fd9-ba2b-e46daaef74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DD207C8-46E0-4853-88D0-5F727BBE5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Estado do projeto (vermelho)</Template>
  <TotalTime>74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Relatório de Estado do Projeto Scrum Master</vt:lpstr>
      <vt:lpstr>Project Status Report</vt:lpstr>
      <vt:lpstr>/Snapshot of Project</vt:lpstr>
      <vt:lpstr>Status Summary</vt:lpstr>
      <vt:lpstr>Budget Overview</vt:lpstr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do Projeto</dc:title>
  <dc:creator>Lab5-Professor</dc:creator>
  <cp:keywords/>
  <cp:lastModifiedBy>CARLOS ALEXANDRE DA SILVA GOMES</cp:lastModifiedBy>
  <cp:revision>20</cp:revision>
  <dcterms:created xsi:type="dcterms:W3CDTF">2022-08-10T22:35:00Z</dcterms:created>
  <dcterms:modified xsi:type="dcterms:W3CDTF">2022-09-30T21:02:00Z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  <property fmtid="{D5CDD505-2E9C-101B-9397-08002B2CF9AE}" pid="3" name="ContentTypeId">
    <vt:lpwstr>0x0101002A39D32BAE7412419F6D6E029EB11EE1</vt:lpwstr>
  </property>
  <property fmtid="{D5CDD505-2E9C-101B-9397-08002B2CF9AE}" pid="4" name="MediaServiceImageTags">
    <vt:lpwstr/>
  </property>
</Properties>
</file>